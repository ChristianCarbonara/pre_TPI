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7B40A2" w:rsidP="00AA463F">
            <w:pPr>
              <w:pStyle w:val="NOM"/>
            </w:pPr>
            <w:r>
              <w:t>carbonara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7B40A2">
              <w:t>Christian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7B40A2" w:rsidRDefault="007B40A2" w:rsidP="008D06A1">
            <w:pPr>
              <w:pStyle w:val="TexteTableau"/>
              <w:rPr>
                <w:rFonts w:ascii="Calibri" w:hAnsi="Calibri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7B40A2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01.06.2015 – 30.06.2015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7B40A2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8h00 – 16h15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655A65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120 périodes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F55889" w:rsidP="00164800">
            <w:pPr>
              <w:pStyle w:val="Corpsdetexte"/>
              <w:spacing w:after="0"/>
              <w:ind w:left="426"/>
              <w:jc w:val="both"/>
            </w:pPr>
            <w:r>
              <w:t xml:space="preserve">Cryptage </w:t>
            </w:r>
            <w:r w:rsidR="00DC6780">
              <w:t xml:space="preserve">et décryptage </w:t>
            </w:r>
            <w:r>
              <w:t>d’image</w:t>
            </w:r>
            <w:r w:rsidR="004353F6">
              <w:t>s</w:t>
            </w:r>
            <w:r>
              <w:t>.</w:t>
            </w: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F55889" w:rsidP="00E51489">
            <w:pPr>
              <w:pStyle w:val="Corpsdetexte"/>
              <w:spacing w:after="0"/>
              <w:ind w:left="426"/>
            </w:pPr>
            <w:r>
              <w:t xml:space="preserve">Crypter des images en </w:t>
            </w:r>
            <w:r w:rsidR="001C6E75">
              <w:t>C# pour insérer un texte invisible à l’œil</w:t>
            </w:r>
            <w:r>
              <w:t>.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1F3EBC" w:rsidRPr="00771EED" w:rsidRDefault="001F3EBC" w:rsidP="001C6E75">
            <w:pPr>
              <w:pStyle w:val="Corpsdetexte"/>
              <w:spacing w:after="0"/>
              <w:ind w:left="426"/>
              <w:rPr>
                <w:lang w:val="fr-CH"/>
              </w:rPr>
            </w:pPr>
            <w:r>
              <w:t xml:space="preserve">- </w:t>
            </w:r>
            <w:r w:rsidR="001C6E75">
              <w:t>Microsoft Visual C# 2010 Express</w:t>
            </w: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F7342" w:rsidRDefault="001F3EBC" w:rsidP="00F55889">
            <w:pPr>
              <w:pStyle w:val="Corpsdetexte"/>
              <w:spacing w:after="0"/>
              <w:ind w:left="426"/>
            </w:pPr>
            <w:r>
              <w:t xml:space="preserve">Avoir </w:t>
            </w:r>
            <w:r w:rsidR="00B41137">
              <w:t>suivie</w:t>
            </w:r>
            <w:r>
              <w:t xml:space="preserve"> le module ict-</w:t>
            </w:r>
            <w:r w:rsidR="00F55889">
              <w:t>404 programmation</w:t>
            </w:r>
            <w:r w:rsidR="00164800">
              <w:t>.</w:t>
            </w:r>
          </w:p>
        </w:tc>
      </w:tr>
    </w:tbl>
    <w:p w:rsidR="006E41DC" w:rsidRDefault="009C6DF1" w:rsidP="006E41DC">
      <w:pPr>
        <w:pStyle w:val="Titre1"/>
        <w:keepNext/>
        <w:keepLines/>
      </w:pPr>
      <w:r>
        <w:t>DESCRIPTIF DU PROJET</w:t>
      </w:r>
      <w:r w:rsidR="00AF64D8">
        <w:t xml:space="preserve"> </w:t>
      </w:r>
    </w:p>
    <w:p w:rsidR="007546EA" w:rsidRDefault="007546EA" w:rsidP="001C6E75">
      <w:pPr>
        <w:pStyle w:val="paragraphe1"/>
      </w:pPr>
      <w:r>
        <w:t>Deux programme en C# doivent être créé :</w:t>
      </w:r>
    </w:p>
    <w:p w:rsidR="001C6E75" w:rsidRDefault="001C6E75" w:rsidP="007546EA">
      <w:pPr>
        <w:pStyle w:val="paragraphe1"/>
        <w:numPr>
          <w:ilvl w:val="0"/>
          <w:numId w:val="26"/>
        </w:numPr>
      </w:pPr>
      <w:r>
        <w:t>Un programme en C# cryptera l’image pour insérer un texte invisible à l’œil.</w:t>
      </w:r>
    </w:p>
    <w:p w:rsidR="001C6E75" w:rsidRDefault="001C6E75" w:rsidP="007546EA">
      <w:pPr>
        <w:pStyle w:val="paragraphe1"/>
        <w:numPr>
          <w:ilvl w:val="0"/>
          <w:numId w:val="26"/>
        </w:numPr>
      </w:pPr>
      <w:r>
        <w:t>Un autre programme en C# permettra de décrypter l’image pour récupérer le texte caché à l’intérieure sans le m</w:t>
      </w:r>
      <w:bookmarkStart w:id="0" w:name="_GoBack"/>
      <w:bookmarkEnd w:id="0"/>
      <w:r>
        <w:t>odifié.</w:t>
      </w:r>
    </w:p>
    <w:p w:rsidR="007546EA" w:rsidRDefault="007546EA" w:rsidP="007546EA">
      <w:pPr>
        <w:pStyle w:val="paragraphe1"/>
        <w:ind w:left="0"/>
      </w:pPr>
    </w:p>
    <w:p w:rsidR="007546EA" w:rsidRDefault="007546EA" w:rsidP="007546EA">
      <w:pPr>
        <w:pStyle w:val="paragraphe1"/>
        <w:ind w:left="360"/>
      </w:pPr>
      <w:r>
        <w:t>L’utilisateur doit pouvoir écrire le texte qu’il veut insérer dans l’image.</w:t>
      </w:r>
    </w:p>
    <w:p w:rsidR="007546EA" w:rsidRPr="001C6E75" w:rsidRDefault="007546EA" w:rsidP="007546EA">
      <w:pPr>
        <w:pStyle w:val="paragraphe1"/>
        <w:ind w:left="360"/>
      </w:pPr>
      <w:r>
        <w:t xml:space="preserve">Le programme de cryptage et de décryptage doit être simple </w:t>
      </w:r>
      <w:r w:rsidR="00656D42">
        <w:t xml:space="preserve">et rapide </w:t>
      </w:r>
      <w:r>
        <w:t>à l’utilisation</w:t>
      </w:r>
      <w:r w:rsidR="00656D42">
        <w:t>.</w:t>
      </w:r>
    </w:p>
    <w:p w:rsidR="003B62CD" w:rsidRDefault="003B62CD" w:rsidP="0034690C">
      <w:pPr>
        <w:pStyle w:val="Titre1"/>
        <w:keepNext/>
        <w:keepLines/>
      </w:pPr>
      <w:r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6E41DC" w:rsidRDefault="006E41DC" w:rsidP="007364D0">
            <w:pPr>
              <w:pStyle w:val="Corpsdetexte"/>
              <w:numPr>
                <w:ilvl w:val="0"/>
                <w:numId w:val="24"/>
              </w:numPr>
              <w:spacing w:after="0"/>
              <w:jc w:val="both"/>
            </w:pPr>
            <w:r>
              <w:t>Norme ETML</w:t>
            </w:r>
          </w:p>
          <w:p w:rsidR="007364D0" w:rsidRDefault="001C6E75" w:rsidP="007364D0">
            <w:pPr>
              <w:pStyle w:val="Corpsdetexte"/>
              <w:numPr>
                <w:ilvl w:val="0"/>
                <w:numId w:val="24"/>
              </w:numPr>
              <w:spacing w:after="0"/>
              <w:jc w:val="both"/>
            </w:pPr>
            <w:r>
              <w:t xml:space="preserve">Le programme de cryptage doit pouvoir insérer le texte de l’utilisateur </w:t>
            </w:r>
            <w:r w:rsidR="006E41DC">
              <w:t xml:space="preserve">de maximum 64 caractères </w:t>
            </w:r>
            <w:r>
              <w:t>dans l’image sans être visible à l’œil</w:t>
            </w:r>
          </w:p>
          <w:p w:rsidR="001C6E75" w:rsidRDefault="001C6E75" w:rsidP="001C6E75">
            <w:pPr>
              <w:pStyle w:val="Corpsdetexte"/>
              <w:numPr>
                <w:ilvl w:val="0"/>
                <w:numId w:val="24"/>
              </w:numPr>
              <w:spacing w:after="0"/>
              <w:jc w:val="both"/>
            </w:pPr>
            <w:r>
              <w:lastRenderedPageBreak/>
              <w:t>Le programme de décryptage doit pouvoir récupérer le texte à l’intérieure de l’image sans modifier le texte</w:t>
            </w:r>
          </w:p>
          <w:p w:rsidR="00656D42" w:rsidRDefault="006E41DC" w:rsidP="00656D42">
            <w:pPr>
              <w:pStyle w:val="Corpsdetexte"/>
              <w:numPr>
                <w:ilvl w:val="0"/>
                <w:numId w:val="24"/>
              </w:numPr>
              <w:spacing w:after="0"/>
              <w:jc w:val="both"/>
            </w:pPr>
            <w:r>
              <w:t>L’ergonomie d’utilisation doit être simple</w:t>
            </w: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lastRenderedPageBreak/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0A2" w:rsidRDefault="007B40A2">
      <w:r>
        <w:separator/>
      </w:r>
    </w:p>
  </w:endnote>
  <w:endnote w:type="continuationSeparator" w:id="0">
    <w:p w:rsidR="007B40A2" w:rsidRDefault="007B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6E41DC">
            <w:rPr>
              <w:noProof/>
              <w:sz w:val="16"/>
              <w:szCs w:val="16"/>
            </w:rPr>
            <w:t>X-P_DemoMot-carbonarch-CahierDesCharges.docx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E51489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E51489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 xml:space="preserve">Dernière </w:t>
          </w:r>
          <w:proofErr w:type="spellStart"/>
          <w:r w:rsidRPr="00CE4D89">
            <w:rPr>
              <w:sz w:val="16"/>
              <w:szCs w:val="16"/>
            </w:rPr>
            <w:t>modif</w:t>
          </w:r>
          <w:proofErr w:type="spellEnd"/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B5" w:rsidRDefault="00476D42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C33E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6E41DC">
      <w:rPr>
        <w:rFonts w:cs="Arial"/>
        <w:noProof/>
        <w:snapToGrid w:val="0"/>
        <w:sz w:val="12"/>
      </w:rPr>
      <w:t>H:\Applications-Projets\P_DemoMot\X-P_DemoMot-carbonarch-CahierDesCharges.docx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4353F6">
      <w:rPr>
        <w:rFonts w:cs="Arial"/>
        <w:noProof/>
        <w:snapToGrid w:val="0"/>
        <w:sz w:val="12"/>
      </w:rPr>
      <w:t>26/06/2015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4353F6">
      <w:rPr>
        <w:rFonts w:cs="Arial"/>
        <w:noProof/>
        <w:snapToGrid w:val="0"/>
        <w:sz w:val="12"/>
      </w:rPr>
      <w:t>12:37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6E41DC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0A2" w:rsidRDefault="007B40A2">
      <w:r>
        <w:separator/>
      </w:r>
    </w:p>
  </w:footnote>
  <w:footnote w:type="continuationSeparator" w:id="0">
    <w:p w:rsidR="007B40A2" w:rsidRDefault="007B4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r w:rsidR="00031DE9">
      <w:rPr>
        <w:sz w:val="24"/>
        <w:szCs w:val="24"/>
      </w:rPr>
      <w:t>DemoMot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>Projet : xxxxxx</w:t>
          </w:r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A2DB4"/>
    <w:multiLevelType w:val="hybridMultilevel"/>
    <w:tmpl w:val="24B6C59E"/>
    <w:lvl w:ilvl="0" w:tplc="10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E6830"/>
    <w:multiLevelType w:val="hybridMultilevel"/>
    <w:tmpl w:val="78B41F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7580C"/>
    <w:multiLevelType w:val="hybridMultilevel"/>
    <w:tmpl w:val="0884F1B6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4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D29AF"/>
    <w:multiLevelType w:val="hybridMultilevel"/>
    <w:tmpl w:val="EECC94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0"/>
  </w:num>
  <w:num w:numId="7">
    <w:abstractNumId w:val="15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14"/>
  </w:num>
  <w:num w:numId="13">
    <w:abstractNumId w:val="17"/>
  </w:num>
  <w:num w:numId="14">
    <w:abstractNumId w:val="2"/>
  </w:num>
  <w:num w:numId="15">
    <w:abstractNumId w:val="13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12"/>
  </w:num>
  <w:num w:numId="24">
    <w:abstractNumId w:val="11"/>
  </w:num>
  <w:num w:numId="25">
    <w:abstractNumId w:val="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A2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19CB"/>
    <w:rsid w:val="00092D3D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561D6"/>
    <w:rsid w:val="00164800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C4861"/>
    <w:rsid w:val="001C6221"/>
    <w:rsid w:val="001C6AFD"/>
    <w:rsid w:val="001C6E75"/>
    <w:rsid w:val="001D001B"/>
    <w:rsid w:val="001D21D4"/>
    <w:rsid w:val="001D447B"/>
    <w:rsid w:val="001D5F6D"/>
    <w:rsid w:val="001D7338"/>
    <w:rsid w:val="001E3143"/>
    <w:rsid w:val="001E435B"/>
    <w:rsid w:val="001F0459"/>
    <w:rsid w:val="001F16C6"/>
    <w:rsid w:val="001F3EBC"/>
    <w:rsid w:val="00202E3E"/>
    <w:rsid w:val="002051DB"/>
    <w:rsid w:val="002157FF"/>
    <w:rsid w:val="00215DBB"/>
    <w:rsid w:val="002163FF"/>
    <w:rsid w:val="00224220"/>
    <w:rsid w:val="0022575F"/>
    <w:rsid w:val="00226F1D"/>
    <w:rsid w:val="002302C6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939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353F6"/>
    <w:rsid w:val="0044155D"/>
    <w:rsid w:val="00444746"/>
    <w:rsid w:val="0044552D"/>
    <w:rsid w:val="00445959"/>
    <w:rsid w:val="00450D42"/>
    <w:rsid w:val="00452C81"/>
    <w:rsid w:val="004544CB"/>
    <w:rsid w:val="00456089"/>
    <w:rsid w:val="00456ECA"/>
    <w:rsid w:val="00463E42"/>
    <w:rsid w:val="00466391"/>
    <w:rsid w:val="0047576C"/>
    <w:rsid w:val="00476A34"/>
    <w:rsid w:val="00476D42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29E6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C7BDD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390F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2F4A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5A65"/>
    <w:rsid w:val="006562EF"/>
    <w:rsid w:val="00656D42"/>
    <w:rsid w:val="006601B3"/>
    <w:rsid w:val="0066132F"/>
    <w:rsid w:val="00663A9B"/>
    <w:rsid w:val="0066783B"/>
    <w:rsid w:val="00667A58"/>
    <w:rsid w:val="006718F6"/>
    <w:rsid w:val="00677237"/>
    <w:rsid w:val="00677B98"/>
    <w:rsid w:val="00684164"/>
    <w:rsid w:val="00691302"/>
    <w:rsid w:val="006936A9"/>
    <w:rsid w:val="0069794C"/>
    <w:rsid w:val="006A1847"/>
    <w:rsid w:val="006A189D"/>
    <w:rsid w:val="006A1CD3"/>
    <w:rsid w:val="006A5737"/>
    <w:rsid w:val="006B1E6F"/>
    <w:rsid w:val="006B21EA"/>
    <w:rsid w:val="006B2D7C"/>
    <w:rsid w:val="006B4A1A"/>
    <w:rsid w:val="006B63EC"/>
    <w:rsid w:val="006B6AFE"/>
    <w:rsid w:val="006B7749"/>
    <w:rsid w:val="006C394C"/>
    <w:rsid w:val="006C7F26"/>
    <w:rsid w:val="006D397E"/>
    <w:rsid w:val="006D625A"/>
    <w:rsid w:val="006E08F7"/>
    <w:rsid w:val="006E3020"/>
    <w:rsid w:val="006E41DC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4D0"/>
    <w:rsid w:val="00736599"/>
    <w:rsid w:val="0073662A"/>
    <w:rsid w:val="007441CF"/>
    <w:rsid w:val="00746E3D"/>
    <w:rsid w:val="00750105"/>
    <w:rsid w:val="00752C88"/>
    <w:rsid w:val="007546EA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86DB5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40A2"/>
    <w:rsid w:val="007B5113"/>
    <w:rsid w:val="007C0818"/>
    <w:rsid w:val="007C1C5B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15A"/>
    <w:rsid w:val="008D06A1"/>
    <w:rsid w:val="008D366D"/>
    <w:rsid w:val="008D3A92"/>
    <w:rsid w:val="008D52EE"/>
    <w:rsid w:val="008E12B3"/>
    <w:rsid w:val="008E47CD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27E94"/>
    <w:rsid w:val="00927FCC"/>
    <w:rsid w:val="00931D50"/>
    <w:rsid w:val="00934231"/>
    <w:rsid w:val="00934384"/>
    <w:rsid w:val="00934511"/>
    <w:rsid w:val="00934D95"/>
    <w:rsid w:val="0093559E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80216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3803"/>
    <w:rsid w:val="00A040F1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64D8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137"/>
    <w:rsid w:val="00B418D4"/>
    <w:rsid w:val="00B421AC"/>
    <w:rsid w:val="00B43D4F"/>
    <w:rsid w:val="00B54C20"/>
    <w:rsid w:val="00B64028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D6F1B"/>
    <w:rsid w:val="00BE004E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3939"/>
    <w:rsid w:val="00C6429F"/>
    <w:rsid w:val="00C80F1C"/>
    <w:rsid w:val="00C96745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65D6"/>
    <w:rsid w:val="00DC6780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1489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E241B"/>
    <w:rsid w:val="00EF1C7A"/>
    <w:rsid w:val="00EF3BBD"/>
    <w:rsid w:val="00EF4B14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55889"/>
    <w:rsid w:val="00F5784D"/>
    <w:rsid w:val="00F60D11"/>
    <w:rsid w:val="00F61D4D"/>
    <w:rsid w:val="00F644D6"/>
    <w:rsid w:val="00F671D6"/>
    <w:rsid w:val="00F70E50"/>
    <w:rsid w:val="00F7132C"/>
    <w:rsid w:val="00F714CA"/>
    <w:rsid w:val="00F745EC"/>
    <w:rsid w:val="00F76AB9"/>
    <w:rsid w:val="00F80CD6"/>
    <w:rsid w:val="00F81724"/>
    <w:rsid w:val="00F951AD"/>
    <w:rsid w:val="00F97096"/>
    <w:rsid w:val="00F9735C"/>
    <w:rsid w:val="00FA2285"/>
    <w:rsid w:val="00FA3D8C"/>
    <w:rsid w:val="00FA4971"/>
    <w:rsid w:val="00FA7238"/>
    <w:rsid w:val="00FB1196"/>
    <w:rsid w:val="00FB2121"/>
    <w:rsid w:val="00FB3636"/>
    <w:rsid w:val="00FB6749"/>
    <w:rsid w:val="00FC6693"/>
    <w:rsid w:val="00FC7A86"/>
    <w:rsid w:val="00FC7E96"/>
    <w:rsid w:val="00FD3284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9EE240D-D05D-4308-BC68-0EAFBC2E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DemoMot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76C9D-9D61-4DD3-AF3C-16655F8C0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375</TotalTime>
  <Pages>2</Pages>
  <Words>269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ETML</dc:creator>
  <cp:keywords/>
  <dc:description/>
  <cp:lastModifiedBy>Christian Carbonara</cp:lastModifiedBy>
  <cp:revision>36</cp:revision>
  <cp:lastPrinted>2015-06-02T08:55:00Z</cp:lastPrinted>
  <dcterms:created xsi:type="dcterms:W3CDTF">2015-06-01T11:56:00Z</dcterms:created>
  <dcterms:modified xsi:type="dcterms:W3CDTF">2015-06-26T11:15:00Z</dcterms:modified>
</cp:coreProperties>
</file>